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58" w:rsidRDefault="00BA66E5" w:rsidP="0012535A">
      <w:pPr>
        <w:pStyle w:val="Chapternumber"/>
      </w:pPr>
      <w:r>
        <w:t>Chapter 4</w:t>
      </w:r>
    </w:p>
    <w:p w:rsidR="00BA66E5" w:rsidRDefault="00BA66E5" w:rsidP="0012535A">
      <w:pPr>
        <w:pStyle w:val="Chaptertitle"/>
      </w:pPr>
      <w:r>
        <w:t xml:space="preserve">How to retrieve data </w:t>
      </w:r>
      <w:r w:rsidR="00E00983">
        <w:br/>
      </w:r>
      <w:r>
        <w:t>from two or more tables</w:t>
      </w:r>
    </w:p>
    <w:p w:rsidR="006C3046" w:rsidRPr="00B9245E" w:rsidRDefault="006C3046" w:rsidP="006C3046">
      <w:pPr>
        <w:rPr>
          <w:b/>
        </w:rPr>
      </w:pPr>
      <w:r w:rsidRPr="00B9245E">
        <w:rPr>
          <w:b/>
        </w:rPr>
        <w:t>Note</w:t>
      </w:r>
    </w:p>
    <w:p w:rsidR="006C3046" w:rsidRDefault="006C3046" w:rsidP="006C3046">
      <w:pPr>
        <w:pStyle w:val="Exerciseindented"/>
        <w:numPr>
          <w:ilvl w:val="0"/>
          <w:numId w:val="39"/>
        </w:numPr>
      </w:pPr>
      <w:r>
        <w:t xml:space="preserve">All questions use the </w:t>
      </w:r>
      <w:proofErr w:type="spellStart"/>
      <w:r>
        <w:t>my_guitar_shop</w:t>
      </w:r>
      <w:proofErr w:type="spellEnd"/>
      <w:r>
        <w:t xml:space="preserve"> schema.</w:t>
      </w:r>
    </w:p>
    <w:p w:rsidR="006C3046" w:rsidRDefault="006C3046" w:rsidP="006C3046">
      <w:pPr>
        <w:pStyle w:val="Exerciseindented"/>
        <w:numPr>
          <w:ilvl w:val="0"/>
          <w:numId w:val="39"/>
        </w:numPr>
      </w:pPr>
      <w:r>
        <w:t>Please return answers to questions in a single SQL script file.</w:t>
      </w:r>
    </w:p>
    <w:p w:rsidR="006C3046" w:rsidRDefault="006C3046" w:rsidP="006C3046">
      <w:pPr>
        <w:pStyle w:val="Exerciseindented"/>
        <w:numPr>
          <w:ilvl w:val="0"/>
          <w:numId w:val="39"/>
        </w:numPr>
      </w:pPr>
      <w:r>
        <w:t xml:space="preserve">Add your name in a comment in the SQL script file. </w:t>
      </w:r>
    </w:p>
    <w:p w:rsidR="006C3046" w:rsidRDefault="006C3046" w:rsidP="006C3046">
      <w:pPr>
        <w:pStyle w:val="Exerciseindented"/>
        <w:numPr>
          <w:ilvl w:val="0"/>
          <w:numId w:val="39"/>
        </w:numPr>
      </w:pPr>
      <w:r>
        <w:t xml:space="preserve">Run the </w:t>
      </w:r>
      <w:r>
        <w:rPr>
          <w:noProof/>
        </w:rPr>
        <w:drawing>
          <wp:inline distT="0" distB="0" distL="0" distR="0">
            <wp:extent cx="228600" cy="2095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utility to “Beautify/Reformat the SQL Script”. This will format and capitalize your SQL script file.</w:t>
      </w:r>
    </w:p>
    <w:p w:rsidR="006C3046" w:rsidRDefault="006C3046" w:rsidP="006C3046">
      <w:pPr>
        <w:pStyle w:val="Exerciseindented"/>
        <w:numPr>
          <w:ilvl w:val="0"/>
          <w:numId w:val="39"/>
        </w:numPr>
      </w:pPr>
      <w:r>
        <w:t>The total number of points for the assignment is 50. There are 7 questions and each question is worth 50/7 = 7 points. The remainder 50%7 = 1 points will be awarded for completing all questions in the assignment.</w:t>
      </w:r>
    </w:p>
    <w:p w:rsidR="006C3046" w:rsidRDefault="006C3046" w:rsidP="00A34184">
      <w:pPr>
        <w:pStyle w:val="Exerciseheading"/>
        <w:ind w:right="0"/>
      </w:pPr>
    </w:p>
    <w:p w:rsidR="00B45837" w:rsidRDefault="00B45837" w:rsidP="00A34184">
      <w:pPr>
        <w:pStyle w:val="Exerciseheading"/>
        <w:ind w:right="0"/>
      </w:pPr>
      <w:r>
        <w:t>Exercises</w:t>
      </w:r>
    </w:p>
    <w:p w:rsidR="00B45837" w:rsidRDefault="00B45837" w:rsidP="006C3046">
      <w:pPr>
        <w:pStyle w:val="Exerciselist"/>
        <w:numPr>
          <w:ilvl w:val="0"/>
          <w:numId w:val="22"/>
        </w:numPr>
      </w:pPr>
      <w:r>
        <w:t>Write a SELECT statement that</w:t>
      </w:r>
      <w:r w:rsidR="006147A3">
        <w:t xml:space="preserve"> inner</w:t>
      </w:r>
      <w:r>
        <w:t xml:space="preserve"> </w:t>
      </w:r>
      <w:r w:rsidR="006C065A">
        <w:t xml:space="preserve">joins the </w:t>
      </w:r>
      <w:r w:rsidR="005E3033">
        <w:t xml:space="preserve">Categories </w:t>
      </w:r>
      <w:r>
        <w:t xml:space="preserve">table </w:t>
      </w:r>
      <w:r w:rsidR="006C065A">
        <w:t xml:space="preserve">to the </w:t>
      </w:r>
      <w:r w:rsidR="00CC351E">
        <w:t xml:space="preserve">Products </w:t>
      </w:r>
      <w:r>
        <w:t>table</w:t>
      </w:r>
      <w:r w:rsidR="006C065A">
        <w:t xml:space="preserve"> and </w:t>
      </w:r>
      <w:proofErr w:type="gramStart"/>
      <w:r w:rsidR="006C065A">
        <w:t>returns</w:t>
      </w:r>
      <w:proofErr w:type="gramEnd"/>
      <w:r w:rsidR="006C065A">
        <w:t xml:space="preserve"> these </w:t>
      </w:r>
      <w:r w:rsidR="006C065A" w:rsidRPr="00DC662C">
        <w:t>columns</w:t>
      </w:r>
      <w:r w:rsidR="006C065A">
        <w:t xml:space="preserve">: </w:t>
      </w:r>
      <w:proofErr w:type="spellStart"/>
      <w:r w:rsidR="006C065A">
        <w:t>category_name</w:t>
      </w:r>
      <w:proofErr w:type="spellEnd"/>
      <w:r w:rsidR="006C065A">
        <w:t xml:space="preserve">, </w:t>
      </w:r>
      <w:proofErr w:type="spellStart"/>
      <w:r w:rsidR="006C065A">
        <w:t>product_name</w:t>
      </w:r>
      <w:proofErr w:type="spellEnd"/>
      <w:r w:rsidR="006C065A">
        <w:t xml:space="preserve">, </w:t>
      </w:r>
      <w:proofErr w:type="spellStart"/>
      <w:r w:rsidR="006C065A">
        <w:t>list_price</w:t>
      </w:r>
      <w:proofErr w:type="spellEnd"/>
      <w:r>
        <w:t>.</w:t>
      </w:r>
    </w:p>
    <w:p w:rsidR="001E53B9" w:rsidRDefault="001E53B9" w:rsidP="00A34184">
      <w:pPr>
        <w:pStyle w:val="Exerciseindented"/>
      </w:pPr>
      <w:r>
        <w:t xml:space="preserve">Sort the result set by </w:t>
      </w:r>
      <w:proofErr w:type="spellStart"/>
      <w:r w:rsidR="007A3422">
        <w:t>category</w:t>
      </w:r>
      <w:r>
        <w:t>_name</w:t>
      </w:r>
      <w:proofErr w:type="spellEnd"/>
      <w:r>
        <w:t xml:space="preserve"> </w:t>
      </w:r>
      <w:r w:rsidR="007A3422">
        <w:t xml:space="preserve">and then by </w:t>
      </w:r>
      <w:proofErr w:type="spellStart"/>
      <w:r w:rsidR="007A3422">
        <w:t>product_name</w:t>
      </w:r>
      <w:proofErr w:type="spellEnd"/>
      <w:r w:rsidR="007A3422">
        <w:t xml:space="preserve"> </w:t>
      </w:r>
      <w:r>
        <w:t xml:space="preserve">in ascending </w:t>
      </w:r>
      <w:r w:rsidR="00ED3FB1">
        <w:t>sequence</w:t>
      </w:r>
      <w:r>
        <w:t>.</w:t>
      </w:r>
    </w:p>
    <w:p w:rsidR="00B45837" w:rsidRDefault="00B45837" w:rsidP="00A34184">
      <w:pPr>
        <w:pStyle w:val="Exerciselist"/>
      </w:pPr>
      <w:r>
        <w:t xml:space="preserve">Write a SELECT statement that </w:t>
      </w:r>
      <w:r w:rsidR="006147A3">
        <w:t xml:space="preserve">inner </w:t>
      </w:r>
      <w:r w:rsidR="00C07FBA">
        <w:t>joins the Customer</w:t>
      </w:r>
      <w:r w:rsidR="004B0903">
        <w:t>s</w:t>
      </w:r>
      <w:r w:rsidR="00C07FBA">
        <w:t xml:space="preserve"> table to the Addresses table and </w:t>
      </w:r>
      <w:r>
        <w:t>returns these columns:</w:t>
      </w:r>
      <w:r w:rsidR="00C07FBA">
        <w:t xml:space="preserve"> </w:t>
      </w:r>
      <w:proofErr w:type="spellStart"/>
      <w:r w:rsidR="00C07FBA">
        <w:t>first_name</w:t>
      </w:r>
      <w:proofErr w:type="spellEnd"/>
      <w:r w:rsidR="00C07FBA">
        <w:t xml:space="preserve">, </w:t>
      </w:r>
      <w:proofErr w:type="spellStart"/>
      <w:r w:rsidR="00C07FBA">
        <w:t>last_name</w:t>
      </w:r>
      <w:proofErr w:type="spellEnd"/>
      <w:r w:rsidR="00C07FBA">
        <w:t xml:space="preserve">, line1, city, state, </w:t>
      </w:r>
      <w:proofErr w:type="spellStart"/>
      <w:r w:rsidR="00C07FBA">
        <w:t>zip_code</w:t>
      </w:r>
      <w:proofErr w:type="spellEnd"/>
      <w:r w:rsidR="00C07FBA">
        <w:t>.</w:t>
      </w:r>
    </w:p>
    <w:p w:rsidR="00B45837" w:rsidRDefault="00B45837" w:rsidP="00A34184">
      <w:pPr>
        <w:pStyle w:val="Exerciseindented"/>
      </w:pPr>
      <w:r>
        <w:t>Return one row for each</w:t>
      </w:r>
      <w:r w:rsidR="004D2055">
        <w:t xml:space="preserve"> address for </w:t>
      </w:r>
      <w:r w:rsidR="00E628FC">
        <w:t xml:space="preserve">the </w:t>
      </w:r>
      <w:r w:rsidR="004D2055">
        <w:t>customer with a</w:t>
      </w:r>
      <w:r w:rsidR="00E628FC">
        <w:t xml:space="preserve">n email address of </w:t>
      </w:r>
      <w:r w:rsidR="00E628FC" w:rsidRPr="00E628FC">
        <w:t>allan.sherwood@yahoo.co</w:t>
      </w:r>
      <w:r w:rsidR="00E64890">
        <w:t>m</w:t>
      </w:r>
      <w:r>
        <w:t>.</w:t>
      </w:r>
    </w:p>
    <w:p w:rsidR="00155776" w:rsidRDefault="00155776" w:rsidP="00A34184">
      <w:pPr>
        <w:pStyle w:val="Exerciselist"/>
      </w:pPr>
      <w:r>
        <w:t>Write a SELECT statement that</w:t>
      </w:r>
      <w:r w:rsidR="006147A3">
        <w:t xml:space="preserve"> inner</w:t>
      </w:r>
      <w:r>
        <w:t xml:space="preserve"> joins the Customer</w:t>
      </w:r>
      <w:r w:rsidR="004B0903">
        <w:t>s</w:t>
      </w:r>
      <w:r>
        <w:t xml:space="preserve"> table to the Addresses table and returns these columns: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  <w:r>
        <w:t>.</w:t>
      </w:r>
    </w:p>
    <w:p w:rsidR="00155776" w:rsidRDefault="00155776" w:rsidP="00A34184">
      <w:pPr>
        <w:pStyle w:val="Exerciseindented"/>
      </w:pPr>
      <w:r>
        <w:t>Return one row for each customer</w:t>
      </w:r>
      <w:r w:rsidR="0032402A">
        <w:t xml:space="preserve">, but only return addresses that are the shipping address for </w:t>
      </w:r>
      <w:r w:rsidR="00B62925">
        <w:t xml:space="preserve">a </w:t>
      </w:r>
      <w:r w:rsidR="0032402A">
        <w:t>customer</w:t>
      </w:r>
      <w:r>
        <w:t>.</w:t>
      </w:r>
    </w:p>
    <w:p w:rsidR="00B45837" w:rsidRDefault="00B45837" w:rsidP="00A34184">
      <w:pPr>
        <w:pStyle w:val="Exerciselist"/>
      </w:pPr>
      <w:r>
        <w:t>Write a SELECT statement that</w:t>
      </w:r>
      <w:r w:rsidR="006147A3">
        <w:t xml:space="preserve"> inner </w:t>
      </w:r>
      <w:r w:rsidR="004B0903">
        <w:t xml:space="preserve">joins the </w:t>
      </w:r>
      <w:r w:rsidR="00CC351E">
        <w:t xml:space="preserve">Customers, Orders, </w:t>
      </w:r>
      <w:proofErr w:type="spellStart"/>
      <w:r w:rsidR="00CC351E">
        <w:t>Order_Items</w:t>
      </w:r>
      <w:proofErr w:type="spellEnd"/>
      <w:r w:rsidR="00CC351E">
        <w:t>, and Products tables. This statement should return</w:t>
      </w:r>
      <w:r>
        <w:t xml:space="preserve"> these columns:</w:t>
      </w:r>
      <w:r w:rsidR="00A5275D">
        <w:t xml:space="preserve"> </w:t>
      </w:r>
      <w:proofErr w:type="spellStart"/>
      <w:r w:rsidR="004B0903" w:rsidRPr="004B0903">
        <w:t>last_name</w:t>
      </w:r>
      <w:proofErr w:type="spellEnd"/>
      <w:r w:rsidR="004B0903" w:rsidRPr="004B0903">
        <w:t xml:space="preserve">, </w:t>
      </w:r>
      <w:proofErr w:type="spellStart"/>
      <w:r w:rsidR="00EE4A26" w:rsidRPr="004B0903">
        <w:t>first_name</w:t>
      </w:r>
      <w:proofErr w:type="spellEnd"/>
      <w:r w:rsidR="00EE4A26" w:rsidRPr="004B0903">
        <w:t xml:space="preserve">, </w:t>
      </w:r>
      <w:proofErr w:type="spellStart"/>
      <w:r w:rsidR="004B0903" w:rsidRPr="004B0903">
        <w:t>order_date</w:t>
      </w:r>
      <w:proofErr w:type="spellEnd"/>
      <w:r w:rsidR="004B0903" w:rsidRPr="004B0903">
        <w:t xml:space="preserve">, </w:t>
      </w:r>
      <w:proofErr w:type="spellStart"/>
      <w:r w:rsidR="004B0903" w:rsidRPr="004B0903">
        <w:t>product_name</w:t>
      </w:r>
      <w:proofErr w:type="spellEnd"/>
      <w:r w:rsidR="004B0903" w:rsidRPr="004B0903">
        <w:t xml:space="preserve">, </w:t>
      </w:r>
      <w:proofErr w:type="spellStart"/>
      <w:r w:rsidR="004B0903" w:rsidRPr="004B0903">
        <w:t>item_price</w:t>
      </w:r>
      <w:proofErr w:type="spellEnd"/>
      <w:r w:rsidR="004B0903" w:rsidRPr="004B0903">
        <w:t xml:space="preserve">, </w:t>
      </w:r>
      <w:proofErr w:type="spellStart"/>
      <w:r w:rsidR="004B0903" w:rsidRPr="004B0903">
        <w:t>discount_amount</w:t>
      </w:r>
      <w:proofErr w:type="spellEnd"/>
      <w:r w:rsidR="004B0903" w:rsidRPr="004B0903">
        <w:t xml:space="preserve">, </w:t>
      </w:r>
      <w:r w:rsidR="00306751">
        <w:t xml:space="preserve">and </w:t>
      </w:r>
      <w:r w:rsidR="004B0903" w:rsidRPr="004B0903">
        <w:t>quantity</w:t>
      </w:r>
      <w:r w:rsidR="00EB6E08">
        <w:t>.</w:t>
      </w:r>
    </w:p>
    <w:p w:rsidR="00B45837" w:rsidRDefault="00B45837" w:rsidP="00A34184">
      <w:pPr>
        <w:pStyle w:val="Exerciseindented"/>
        <w:tabs>
          <w:tab w:val="left" w:pos="1800"/>
        </w:tabs>
      </w:pPr>
      <w:r>
        <w:t>Use aliases for the tables.</w:t>
      </w:r>
    </w:p>
    <w:p w:rsidR="00B45837" w:rsidRDefault="00B45837" w:rsidP="00A34184">
      <w:pPr>
        <w:pStyle w:val="Exerciseindented"/>
        <w:tabs>
          <w:tab w:val="left" w:pos="1800"/>
        </w:tabs>
      </w:pPr>
      <w:r>
        <w:t xml:space="preserve">Sort the final result set by </w:t>
      </w:r>
      <w:proofErr w:type="spellStart"/>
      <w:r w:rsidR="008F60E1">
        <w:t>last</w:t>
      </w:r>
      <w:r>
        <w:t>_name</w:t>
      </w:r>
      <w:proofErr w:type="spellEnd"/>
      <w:r>
        <w:t xml:space="preserve">, </w:t>
      </w:r>
      <w:proofErr w:type="spellStart"/>
      <w:r w:rsidR="00A91A89">
        <w:t>order</w:t>
      </w:r>
      <w:r>
        <w:t>_date</w:t>
      </w:r>
      <w:proofErr w:type="spellEnd"/>
      <w:r>
        <w:t xml:space="preserve">, and </w:t>
      </w:r>
      <w:proofErr w:type="spellStart"/>
      <w:r w:rsidR="008F60E1">
        <w:t>product_name</w:t>
      </w:r>
      <w:proofErr w:type="spellEnd"/>
      <w:r>
        <w:t>.</w:t>
      </w:r>
    </w:p>
    <w:p w:rsidR="00B45837" w:rsidRDefault="00B45837" w:rsidP="00A34184">
      <w:pPr>
        <w:pStyle w:val="Exerciselist"/>
      </w:pPr>
      <w:r>
        <w:t xml:space="preserve">Write a SELECT statement that returns </w:t>
      </w:r>
      <w:r w:rsidR="006C233C">
        <w:t xml:space="preserve">the </w:t>
      </w:r>
      <w:proofErr w:type="spellStart"/>
      <w:r w:rsidR="006C233C">
        <w:t>product_name</w:t>
      </w:r>
      <w:proofErr w:type="spellEnd"/>
      <w:r w:rsidR="006C233C">
        <w:t xml:space="preserve"> and </w:t>
      </w:r>
      <w:proofErr w:type="spellStart"/>
      <w:r w:rsidR="006C233C">
        <w:t>list_price</w:t>
      </w:r>
      <w:proofErr w:type="spellEnd"/>
      <w:r w:rsidR="006C233C">
        <w:t xml:space="preserve"> columns from the Products table.</w:t>
      </w:r>
    </w:p>
    <w:p w:rsidR="00B45837" w:rsidRPr="00A92299" w:rsidRDefault="00B45837" w:rsidP="00A34184">
      <w:pPr>
        <w:pStyle w:val="Exerciseindented"/>
      </w:pPr>
      <w:r>
        <w:t xml:space="preserve">Return one row for each </w:t>
      </w:r>
      <w:r w:rsidR="005B526F">
        <w:t xml:space="preserve">product that </w:t>
      </w:r>
      <w:r>
        <w:t xml:space="preserve">has the same </w:t>
      </w:r>
      <w:r w:rsidR="005B526F">
        <w:t xml:space="preserve">list price </w:t>
      </w:r>
      <w:r>
        <w:t xml:space="preserve">as another </w:t>
      </w:r>
      <w:r w:rsidR="005B526F">
        <w:t>product</w:t>
      </w:r>
      <w:r>
        <w:t>.</w:t>
      </w:r>
      <w:r w:rsidRPr="00507EB5">
        <w:t xml:space="preserve"> </w:t>
      </w:r>
      <w:r w:rsidR="00730856">
        <w:br/>
      </w:r>
      <w:r w:rsidRPr="00455DCB">
        <w:rPr>
          <w:i/>
        </w:rPr>
        <w:t>Hint: Use a self-join</w:t>
      </w:r>
      <w:r>
        <w:rPr>
          <w:i/>
        </w:rPr>
        <w:t xml:space="preserve"> to check that the </w:t>
      </w:r>
      <w:proofErr w:type="spellStart"/>
      <w:r w:rsidR="005B526F">
        <w:rPr>
          <w:i/>
        </w:rPr>
        <w:t>product</w:t>
      </w:r>
      <w:r>
        <w:rPr>
          <w:i/>
        </w:rPr>
        <w:t>_id</w:t>
      </w:r>
      <w:proofErr w:type="spellEnd"/>
      <w:r>
        <w:rPr>
          <w:i/>
        </w:rPr>
        <w:t xml:space="preserve"> columns aren’t equal but the </w:t>
      </w:r>
      <w:proofErr w:type="spellStart"/>
      <w:r w:rsidR="005B526F">
        <w:rPr>
          <w:i/>
        </w:rPr>
        <w:t>list_price</w:t>
      </w:r>
      <w:proofErr w:type="spellEnd"/>
      <w:r w:rsidR="005B526F">
        <w:rPr>
          <w:i/>
        </w:rPr>
        <w:t xml:space="preserve"> column</w:t>
      </w:r>
      <w:r w:rsidR="00ED3FB1">
        <w:rPr>
          <w:i/>
        </w:rPr>
        <w:t>s</w:t>
      </w:r>
      <w:r>
        <w:rPr>
          <w:i/>
        </w:rPr>
        <w:t xml:space="preserve"> </w:t>
      </w:r>
      <w:r w:rsidR="00ED3FB1">
        <w:rPr>
          <w:i/>
        </w:rPr>
        <w:t>are</w:t>
      </w:r>
      <w:r w:rsidR="005B526F">
        <w:rPr>
          <w:i/>
        </w:rPr>
        <w:t xml:space="preserve"> </w:t>
      </w:r>
      <w:r>
        <w:rPr>
          <w:i/>
        </w:rPr>
        <w:t>equal</w:t>
      </w:r>
      <w:r w:rsidRPr="00455DCB">
        <w:rPr>
          <w:i/>
        </w:rPr>
        <w:t>.</w:t>
      </w:r>
    </w:p>
    <w:p w:rsidR="00B45837" w:rsidRDefault="00B45837" w:rsidP="00A34184">
      <w:pPr>
        <w:pStyle w:val="Exerciseindented"/>
      </w:pPr>
      <w:r>
        <w:t xml:space="preserve">Sort the result set by </w:t>
      </w:r>
      <w:proofErr w:type="spellStart"/>
      <w:r w:rsidR="00AF16E3">
        <w:t>product_name</w:t>
      </w:r>
      <w:proofErr w:type="spellEnd"/>
      <w:r>
        <w:t>.</w:t>
      </w:r>
    </w:p>
    <w:p w:rsidR="00B45837" w:rsidRDefault="00B45837" w:rsidP="00A34184">
      <w:pPr>
        <w:pStyle w:val="Exerciselist"/>
      </w:pPr>
      <w:r>
        <w:lastRenderedPageBreak/>
        <w:t xml:space="preserve">Write a SELECT statement that returns these </w:t>
      </w:r>
      <w:r w:rsidR="007E773E">
        <w:t xml:space="preserve">two </w:t>
      </w:r>
      <w:r>
        <w:t xml:space="preserve">columns: </w:t>
      </w:r>
    </w:p>
    <w:p w:rsidR="00B45837" w:rsidRDefault="007E773E" w:rsidP="00730856">
      <w:pPr>
        <w:pStyle w:val="Exerciseindented"/>
        <w:ind w:left="2520" w:right="720" w:hanging="1800"/>
      </w:pPr>
      <w:proofErr w:type="spellStart"/>
      <w:proofErr w:type="gramStart"/>
      <w:r>
        <w:t>category_name</w:t>
      </w:r>
      <w:proofErr w:type="spellEnd"/>
      <w:proofErr w:type="gramEnd"/>
      <w:r w:rsidR="00B45837">
        <w:tab/>
        <w:t xml:space="preserve">The </w:t>
      </w:r>
      <w:proofErr w:type="spellStart"/>
      <w:r>
        <w:t>category_name</w:t>
      </w:r>
      <w:proofErr w:type="spellEnd"/>
      <w:r w:rsidR="00B45837">
        <w:t xml:space="preserve"> column from the </w:t>
      </w:r>
      <w:r>
        <w:t xml:space="preserve">Categories </w:t>
      </w:r>
      <w:r w:rsidR="00B45837">
        <w:t>table</w:t>
      </w:r>
    </w:p>
    <w:p w:rsidR="00B45837" w:rsidRDefault="00E56CA5" w:rsidP="00730856">
      <w:pPr>
        <w:pStyle w:val="Exerciseindented"/>
        <w:ind w:left="2520" w:right="720" w:hanging="1800"/>
      </w:pPr>
      <w:proofErr w:type="spellStart"/>
      <w:proofErr w:type="gramStart"/>
      <w:r>
        <w:t>product</w:t>
      </w:r>
      <w:r w:rsidR="00B45837">
        <w:t>_id</w:t>
      </w:r>
      <w:proofErr w:type="spellEnd"/>
      <w:proofErr w:type="gramEnd"/>
      <w:r w:rsidR="00B45837">
        <w:tab/>
        <w:t xml:space="preserve">The </w:t>
      </w:r>
      <w:proofErr w:type="spellStart"/>
      <w:r>
        <w:t>product</w:t>
      </w:r>
      <w:r w:rsidR="00B45837">
        <w:t>_id</w:t>
      </w:r>
      <w:proofErr w:type="spellEnd"/>
      <w:r w:rsidR="00B45837">
        <w:t xml:space="preserve"> column from the </w:t>
      </w:r>
      <w:r>
        <w:t>Product</w:t>
      </w:r>
      <w:r w:rsidR="00B45837">
        <w:t>s table</w:t>
      </w:r>
    </w:p>
    <w:p w:rsidR="006C3046" w:rsidRDefault="00B45837" w:rsidP="006C3046">
      <w:pPr>
        <w:pStyle w:val="Exerciseindented"/>
        <w:rPr>
          <w:i/>
        </w:rPr>
      </w:pPr>
      <w:r>
        <w:t xml:space="preserve">Return one row for each </w:t>
      </w:r>
      <w:r w:rsidR="004E2E97">
        <w:t xml:space="preserve">category </w:t>
      </w:r>
      <w:r>
        <w:t xml:space="preserve">that has never been used. </w:t>
      </w:r>
      <w:r w:rsidRPr="00455DCB">
        <w:rPr>
          <w:i/>
        </w:rPr>
        <w:t xml:space="preserve">Hint: Use an outer join </w:t>
      </w:r>
      <w:r>
        <w:rPr>
          <w:i/>
        </w:rPr>
        <w:t xml:space="preserve">and only return rows where the </w:t>
      </w:r>
      <w:proofErr w:type="spellStart"/>
      <w:r w:rsidR="00135296">
        <w:rPr>
          <w:i/>
        </w:rPr>
        <w:t>product</w:t>
      </w:r>
      <w:r>
        <w:rPr>
          <w:i/>
        </w:rPr>
        <w:t>_id</w:t>
      </w:r>
      <w:proofErr w:type="spellEnd"/>
      <w:r>
        <w:rPr>
          <w:i/>
        </w:rPr>
        <w:t xml:space="preserve"> column contains a null value</w:t>
      </w:r>
      <w:r w:rsidRPr="00455DCB">
        <w:rPr>
          <w:i/>
        </w:rPr>
        <w:t>.</w:t>
      </w:r>
    </w:p>
    <w:p w:rsidR="00904CFE" w:rsidRDefault="00B45837" w:rsidP="006C3046">
      <w:pPr>
        <w:pStyle w:val="Exerciselist"/>
      </w:pPr>
      <w:r>
        <w:t>Use the UNION operator</w:t>
      </w:r>
      <w:r w:rsidR="006147A3">
        <w:t xml:space="preserve"> for a full outer </w:t>
      </w:r>
      <w:proofErr w:type="spellStart"/>
      <w:r w:rsidR="006147A3">
        <w:t>joiin</w:t>
      </w:r>
      <w:proofErr w:type="spellEnd"/>
      <w:r>
        <w:t xml:space="preserve"> to generate a result set consisting of </w:t>
      </w:r>
      <w:r w:rsidR="00904CFE">
        <w:t xml:space="preserve">three </w:t>
      </w:r>
      <w:r>
        <w:t xml:space="preserve">columns from the </w:t>
      </w:r>
      <w:r w:rsidR="00904CFE">
        <w:t xml:space="preserve">Orders </w:t>
      </w:r>
      <w:r>
        <w:t xml:space="preserve">table: </w:t>
      </w:r>
    </w:p>
    <w:p w:rsidR="001342CB" w:rsidRDefault="001342CB" w:rsidP="00A34184">
      <w:pPr>
        <w:pStyle w:val="Exerciseindented2"/>
        <w:ind w:left="2520" w:right="720" w:hanging="1800"/>
      </w:pPr>
      <w:proofErr w:type="spellStart"/>
      <w:proofErr w:type="gramStart"/>
      <w:r>
        <w:t>ship_status</w:t>
      </w:r>
      <w:proofErr w:type="spellEnd"/>
      <w:proofErr w:type="gramEnd"/>
      <w:r>
        <w:tab/>
        <w:t xml:space="preserve">A </w:t>
      </w:r>
      <w:r w:rsidR="00155467">
        <w:t>calculated column that contains a value of SHIPPED or NOT SHIPPED</w:t>
      </w:r>
    </w:p>
    <w:p w:rsidR="00904CFE" w:rsidRDefault="005F7B40" w:rsidP="00A34184">
      <w:pPr>
        <w:pStyle w:val="Exerciseindented2"/>
        <w:ind w:left="2520" w:right="0" w:hanging="1800"/>
      </w:pPr>
      <w:proofErr w:type="spellStart"/>
      <w:proofErr w:type="gramStart"/>
      <w:r>
        <w:t>order_id</w:t>
      </w:r>
      <w:proofErr w:type="spellEnd"/>
      <w:proofErr w:type="gramEnd"/>
      <w:r w:rsidR="00904CFE">
        <w:tab/>
        <w:t xml:space="preserve">The </w:t>
      </w:r>
      <w:proofErr w:type="spellStart"/>
      <w:r>
        <w:t>order_id</w:t>
      </w:r>
      <w:proofErr w:type="spellEnd"/>
      <w:r w:rsidR="00904CFE">
        <w:t xml:space="preserve"> column</w:t>
      </w:r>
    </w:p>
    <w:p w:rsidR="00904CFE" w:rsidRDefault="005F7B40" w:rsidP="00A34184">
      <w:pPr>
        <w:pStyle w:val="Exerciseindented2"/>
        <w:ind w:left="2520" w:right="0" w:hanging="1800"/>
      </w:pPr>
      <w:proofErr w:type="spellStart"/>
      <w:proofErr w:type="gramStart"/>
      <w:r>
        <w:t>order</w:t>
      </w:r>
      <w:r w:rsidR="00904CFE">
        <w:t>_</w:t>
      </w:r>
      <w:r>
        <w:t>date</w:t>
      </w:r>
      <w:proofErr w:type="spellEnd"/>
      <w:proofErr w:type="gramEnd"/>
      <w:r w:rsidR="00904CFE">
        <w:tab/>
        <w:t xml:space="preserve">The </w:t>
      </w:r>
      <w:proofErr w:type="spellStart"/>
      <w:r>
        <w:t>order_date</w:t>
      </w:r>
      <w:proofErr w:type="spellEnd"/>
      <w:r>
        <w:t xml:space="preserve"> column</w:t>
      </w:r>
    </w:p>
    <w:p w:rsidR="00C34A1D" w:rsidRDefault="00B45837" w:rsidP="00A34184">
      <w:pPr>
        <w:pStyle w:val="Exerciseindented"/>
      </w:pPr>
      <w:r>
        <w:t xml:space="preserve">If the </w:t>
      </w:r>
      <w:r w:rsidR="00C34A1D">
        <w:t xml:space="preserve">order has a value in the </w:t>
      </w:r>
      <w:proofErr w:type="spellStart"/>
      <w:r w:rsidR="00C34A1D">
        <w:t>ship_date</w:t>
      </w:r>
      <w:proofErr w:type="spellEnd"/>
      <w:r w:rsidR="00C34A1D">
        <w:t xml:space="preserve"> column</w:t>
      </w:r>
      <w:r>
        <w:t xml:space="preserve">, </w:t>
      </w:r>
      <w:r w:rsidR="00C34A1D">
        <w:t xml:space="preserve">the </w:t>
      </w:r>
      <w:proofErr w:type="spellStart"/>
      <w:r w:rsidR="00C34A1D">
        <w:t>ship_status</w:t>
      </w:r>
      <w:proofErr w:type="spellEnd"/>
      <w:r w:rsidR="00C34A1D">
        <w:t xml:space="preserve"> </w:t>
      </w:r>
      <w:r w:rsidR="00EE318F">
        <w:t xml:space="preserve">column </w:t>
      </w:r>
      <w:r w:rsidR="00C34A1D">
        <w:t xml:space="preserve">should contain a value of SHIPPED. </w:t>
      </w:r>
      <w:r w:rsidR="00EE318F">
        <w:t>Otherwise, it should contain a value of NOT SHIPPED.</w:t>
      </w:r>
    </w:p>
    <w:p w:rsidR="00B45837" w:rsidRDefault="00B45837" w:rsidP="00A34184">
      <w:pPr>
        <w:pStyle w:val="Exerciseindented"/>
      </w:pPr>
      <w:r>
        <w:t xml:space="preserve">Sort the final result set by </w:t>
      </w:r>
      <w:proofErr w:type="spellStart"/>
      <w:r w:rsidR="00C34A1D">
        <w:t>order_date</w:t>
      </w:r>
      <w:proofErr w:type="spellEnd"/>
      <w:r>
        <w:t>.</w:t>
      </w:r>
    </w:p>
    <w:sectPr w:rsidR="00B45837" w:rsidSect="00A34184">
      <w:headerReference w:type="default" r:id="rId9"/>
      <w:footerReference w:type="even" r:id="rId10"/>
      <w:type w:val="continuous"/>
      <w:pgSz w:w="12240" w:h="15840" w:code="1"/>
      <w:pgMar w:top="1440" w:right="2304" w:bottom="1440" w:left="2016" w:header="720" w:footer="432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B3A" w:rsidRDefault="00BB1B3A">
      <w:r>
        <w:separator/>
      </w:r>
    </w:p>
  </w:endnote>
  <w:endnote w:type="continuationSeparator" w:id="0">
    <w:p w:rsidR="00BB1B3A" w:rsidRDefault="00BB1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3D" w:rsidRDefault="0077063D">
    <w:pPr>
      <w:pStyle w:val="Footer"/>
      <w:tabs>
        <w:tab w:val="clear" w:pos="4320"/>
        <w:tab w:val="center" w:pos="2880"/>
      </w:tabs>
    </w:pPr>
    <w:r>
      <w:rPr>
        <w:b/>
        <w:sz w:val="28"/>
      </w:rPr>
      <w:t>1-</w:t>
    </w:r>
    <w:r w:rsidR="00D467BD">
      <w:rPr>
        <w:b/>
        <w:sz w:val="28"/>
      </w:rPr>
      <w:fldChar w:fldCharType="begin"/>
    </w:r>
    <w:r>
      <w:rPr>
        <w:b/>
        <w:sz w:val="28"/>
      </w:rPr>
      <w:instrText>PAGE</w:instrText>
    </w:r>
    <w:r w:rsidR="00D467BD">
      <w:rPr>
        <w:b/>
        <w:sz w:val="28"/>
      </w:rPr>
      <w:fldChar w:fldCharType="separate"/>
    </w:r>
    <w:r>
      <w:rPr>
        <w:b/>
        <w:noProof/>
        <w:sz w:val="28"/>
      </w:rPr>
      <w:t>9</w:t>
    </w:r>
    <w:r w:rsidR="00D467BD">
      <w:rPr>
        <w:b/>
        <w:sz w:val="28"/>
      </w:rPr>
      <w:fldChar w:fldCharType="end"/>
    </w:r>
    <w:r>
      <w:rPr>
        <w:b/>
        <w:sz w:val="28"/>
      </w:rPr>
      <w:tab/>
    </w:r>
    <w:r>
      <w:rPr>
        <w:sz w:val="14"/>
      </w:rPr>
      <w:t>Part 2: An advanced course</w:t>
    </w:r>
    <w:r>
      <w:cr/>
    </w:r>
  </w:p>
  <w:p w:rsidR="0077063D" w:rsidRDefault="0077063D">
    <w:pPr>
      <w:pStyle w:val="Footer"/>
      <w:tabs>
        <w:tab w:val="clear" w:pos="4320"/>
        <w:tab w:val="center" w:pos="288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B3A" w:rsidRDefault="00BB1B3A">
      <w:r>
        <w:separator/>
      </w:r>
    </w:p>
  </w:footnote>
  <w:footnote w:type="continuationSeparator" w:id="0">
    <w:p w:rsidR="00BB1B3A" w:rsidRDefault="00BB1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3D" w:rsidRPr="0043281B" w:rsidRDefault="00D467BD" w:rsidP="00D0220B">
    <w:pPr>
      <w:pStyle w:val="Header"/>
      <w:tabs>
        <w:tab w:val="left" w:pos="0"/>
      </w:tabs>
      <w:ind w:left="-720"/>
    </w:pPr>
    <w:r w:rsidRPr="00D0220B">
      <w:rPr>
        <w:rStyle w:val="PageNumber"/>
        <w:rFonts w:ascii="Arial" w:hAnsi="Arial" w:cs="Arial"/>
        <w:b/>
        <w:sz w:val="24"/>
        <w:szCs w:val="24"/>
      </w:rPr>
      <w:fldChar w:fldCharType="begin"/>
    </w:r>
    <w:r w:rsidR="0077063D" w:rsidRPr="00D0220B">
      <w:rPr>
        <w:rStyle w:val="PageNumber"/>
        <w:rFonts w:ascii="Arial" w:hAnsi="Arial" w:cs="Arial"/>
        <w:b/>
        <w:sz w:val="24"/>
        <w:szCs w:val="24"/>
      </w:rPr>
      <w:instrText xml:space="preserve"> PAGE </w:instrText>
    </w:r>
    <w:r w:rsidRPr="00D0220B">
      <w:rPr>
        <w:rStyle w:val="PageNumber"/>
        <w:rFonts w:ascii="Arial" w:hAnsi="Arial" w:cs="Arial"/>
        <w:b/>
        <w:sz w:val="24"/>
        <w:szCs w:val="24"/>
      </w:rPr>
      <w:fldChar w:fldCharType="separate"/>
    </w:r>
    <w:r w:rsidR="006C3046">
      <w:rPr>
        <w:rStyle w:val="PageNumber"/>
        <w:rFonts w:ascii="Arial" w:hAnsi="Arial" w:cs="Arial"/>
        <w:b/>
        <w:noProof/>
        <w:sz w:val="24"/>
        <w:szCs w:val="24"/>
      </w:rPr>
      <w:t>1</w:t>
    </w:r>
    <w:r w:rsidRPr="00D0220B">
      <w:rPr>
        <w:rStyle w:val="PageNumber"/>
        <w:rFonts w:ascii="Arial" w:hAnsi="Arial" w:cs="Arial"/>
        <w:b/>
        <w:sz w:val="24"/>
        <w:szCs w:val="24"/>
      </w:rPr>
      <w:fldChar w:fldCharType="end"/>
    </w:r>
    <w:r w:rsidR="0077063D">
      <w:rPr>
        <w:rStyle w:val="PageNumber"/>
      </w:rPr>
      <w:tab/>
    </w:r>
    <w:r w:rsidR="006762D3">
      <w:rPr>
        <w:rStyle w:val="PageNumber"/>
      </w:rPr>
      <w:t xml:space="preserve">My Guitar Shop </w:t>
    </w:r>
    <w:r w:rsidR="00F8627F">
      <w:t xml:space="preserve">Exercises for </w:t>
    </w:r>
    <w:proofErr w:type="spellStart"/>
    <w:r w:rsidR="00F8627F">
      <w:rPr>
        <w:i/>
      </w:rPr>
      <w:t>Murach’s</w:t>
    </w:r>
    <w:proofErr w:type="spellEnd"/>
    <w:r w:rsidR="00F8627F">
      <w:rPr>
        <w:i/>
      </w:rPr>
      <w:t xml:space="preserve"> </w:t>
    </w:r>
    <w:proofErr w:type="spellStart"/>
    <w:r w:rsidR="00F8627F">
      <w:rPr>
        <w:i/>
      </w:rPr>
      <w:t>MySQL</w:t>
    </w:r>
    <w:proofErr w:type="spellEnd"/>
    <w:r w:rsidR="006762D3">
      <w:rPr>
        <w:i/>
      </w:rPr>
      <w:t xml:space="preserve"> (</w:t>
    </w:r>
    <w:r w:rsidR="004F3FC9">
      <w:rPr>
        <w:i/>
      </w:rPr>
      <w:t>2</w:t>
    </w:r>
    <w:r w:rsidR="006762D3">
      <w:rPr>
        <w:i/>
      </w:rPr>
      <w:t>nd Edition)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C71613"/>
    <w:multiLevelType w:val="hybridMultilevel"/>
    <w:tmpl w:val="3D6A9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B3420AA"/>
    <w:multiLevelType w:val="hybridMultilevel"/>
    <w:tmpl w:val="0E62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1050" w:hanging="240"/>
        </w:pPr>
        <w:rPr>
          <w:rFonts w:ascii="Courier New" w:hAnsi="Courier New" w:hint="default"/>
        </w:rPr>
      </w:lvl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5"/>
  </w:num>
  <w:num w:numId="40">
    <w:abstractNumId w:val="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326"/>
    <w:rsid w:val="0000051B"/>
    <w:rsid w:val="00000922"/>
    <w:rsid w:val="0000150C"/>
    <w:rsid w:val="00002917"/>
    <w:rsid w:val="000042E6"/>
    <w:rsid w:val="0000755D"/>
    <w:rsid w:val="000105C9"/>
    <w:rsid w:val="000155E7"/>
    <w:rsid w:val="000157DF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3893"/>
    <w:rsid w:val="00043F76"/>
    <w:rsid w:val="00047401"/>
    <w:rsid w:val="00051703"/>
    <w:rsid w:val="00051715"/>
    <w:rsid w:val="00051818"/>
    <w:rsid w:val="00053501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7768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2687"/>
    <w:rsid w:val="00094B4C"/>
    <w:rsid w:val="00094BE3"/>
    <w:rsid w:val="00094DEB"/>
    <w:rsid w:val="00095EB8"/>
    <w:rsid w:val="00097706"/>
    <w:rsid w:val="000A03B9"/>
    <w:rsid w:val="000A14B9"/>
    <w:rsid w:val="000A1789"/>
    <w:rsid w:val="000A6F24"/>
    <w:rsid w:val="000A73BF"/>
    <w:rsid w:val="000B055C"/>
    <w:rsid w:val="000B568E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63D1"/>
    <w:rsid w:val="000E7E79"/>
    <w:rsid w:val="000F2C40"/>
    <w:rsid w:val="000F636E"/>
    <w:rsid w:val="000F70FD"/>
    <w:rsid w:val="000F7D98"/>
    <w:rsid w:val="000F7E34"/>
    <w:rsid w:val="000F7E52"/>
    <w:rsid w:val="00100162"/>
    <w:rsid w:val="00101DA2"/>
    <w:rsid w:val="00102A82"/>
    <w:rsid w:val="00103833"/>
    <w:rsid w:val="00104EC9"/>
    <w:rsid w:val="00105A4D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42CB"/>
    <w:rsid w:val="00134453"/>
    <w:rsid w:val="00134898"/>
    <w:rsid w:val="00135296"/>
    <w:rsid w:val="001429A7"/>
    <w:rsid w:val="001433A3"/>
    <w:rsid w:val="001440CC"/>
    <w:rsid w:val="00144B9A"/>
    <w:rsid w:val="001467C5"/>
    <w:rsid w:val="00147260"/>
    <w:rsid w:val="00147A03"/>
    <w:rsid w:val="0015167C"/>
    <w:rsid w:val="00151B6C"/>
    <w:rsid w:val="00153AD0"/>
    <w:rsid w:val="00153B65"/>
    <w:rsid w:val="00155467"/>
    <w:rsid w:val="00155776"/>
    <w:rsid w:val="00160FFC"/>
    <w:rsid w:val="00163B7D"/>
    <w:rsid w:val="00163D25"/>
    <w:rsid w:val="00167581"/>
    <w:rsid w:val="0016766C"/>
    <w:rsid w:val="0017147C"/>
    <w:rsid w:val="0017480F"/>
    <w:rsid w:val="00174F10"/>
    <w:rsid w:val="001754E7"/>
    <w:rsid w:val="00176397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CA5"/>
    <w:rsid w:val="001951E7"/>
    <w:rsid w:val="00195B44"/>
    <w:rsid w:val="00195DBE"/>
    <w:rsid w:val="00197427"/>
    <w:rsid w:val="00197FC4"/>
    <w:rsid w:val="001A23B1"/>
    <w:rsid w:val="001B00E2"/>
    <w:rsid w:val="001B0261"/>
    <w:rsid w:val="001B0328"/>
    <w:rsid w:val="001B2756"/>
    <w:rsid w:val="001B3AC4"/>
    <w:rsid w:val="001B530A"/>
    <w:rsid w:val="001B6F9F"/>
    <w:rsid w:val="001C1327"/>
    <w:rsid w:val="001C1693"/>
    <w:rsid w:val="001C3524"/>
    <w:rsid w:val="001C584E"/>
    <w:rsid w:val="001D0478"/>
    <w:rsid w:val="001D41D8"/>
    <w:rsid w:val="001D42C0"/>
    <w:rsid w:val="001D4CA6"/>
    <w:rsid w:val="001D6044"/>
    <w:rsid w:val="001D73CD"/>
    <w:rsid w:val="001D75E2"/>
    <w:rsid w:val="001D7B07"/>
    <w:rsid w:val="001E0BD4"/>
    <w:rsid w:val="001E1326"/>
    <w:rsid w:val="001E1B28"/>
    <w:rsid w:val="001E53B9"/>
    <w:rsid w:val="001E5767"/>
    <w:rsid w:val="001F16B4"/>
    <w:rsid w:val="001F17EC"/>
    <w:rsid w:val="001F2A07"/>
    <w:rsid w:val="001F2D8F"/>
    <w:rsid w:val="001F3567"/>
    <w:rsid w:val="001F4859"/>
    <w:rsid w:val="001F4C9D"/>
    <w:rsid w:val="001F53A7"/>
    <w:rsid w:val="0020463E"/>
    <w:rsid w:val="002060B4"/>
    <w:rsid w:val="00206720"/>
    <w:rsid w:val="002069E5"/>
    <w:rsid w:val="00207687"/>
    <w:rsid w:val="00210114"/>
    <w:rsid w:val="002126E5"/>
    <w:rsid w:val="00212A38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25398"/>
    <w:rsid w:val="00242C8F"/>
    <w:rsid w:val="00242CA1"/>
    <w:rsid w:val="00243BBD"/>
    <w:rsid w:val="00244CDA"/>
    <w:rsid w:val="00245513"/>
    <w:rsid w:val="00251F73"/>
    <w:rsid w:val="00257F53"/>
    <w:rsid w:val="00260115"/>
    <w:rsid w:val="00260130"/>
    <w:rsid w:val="0026149E"/>
    <w:rsid w:val="002620F8"/>
    <w:rsid w:val="00263523"/>
    <w:rsid w:val="002650F6"/>
    <w:rsid w:val="0026564F"/>
    <w:rsid w:val="0026587C"/>
    <w:rsid w:val="00267B90"/>
    <w:rsid w:val="00273216"/>
    <w:rsid w:val="00273229"/>
    <w:rsid w:val="0027573D"/>
    <w:rsid w:val="00277F51"/>
    <w:rsid w:val="00281AAF"/>
    <w:rsid w:val="00281D96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20E6"/>
    <w:rsid w:val="002A2396"/>
    <w:rsid w:val="002A3E82"/>
    <w:rsid w:val="002A4C6F"/>
    <w:rsid w:val="002A4DEF"/>
    <w:rsid w:val="002B4F4E"/>
    <w:rsid w:val="002B6152"/>
    <w:rsid w:val="002B74DB"/>
    <w:rsid w:val="002B7B67"/>
    <w:rsid w:val="002C0D99"/>
    <w:rsid w:val="002C1601"/>
    <w:rsid w:val="002C64A9"/>
    <w:rsid w:val="002D2320"/>
    <w:rsid w:val="002D23D2"/>
    <w:rsid w:val="002D30C1"/>
    <w:rsid w:val="002D377F"/>
    <w:rsid w:val="002D39F5"/>
    <w:rsid w:val="002D6A13"/>
    <w:rsid w:val="002D7553"/>
    <w:rsid w:val="002E2CBA"/>
    <w:rsid w:val="002E41C2"/>
    <w:rsid w:val="002E66C9"/>
    <w:rsid w:val="002F0547"/>
    <w:rsid w:val="002F05C5"/>
    <w:rsid w:val="002F35E0"/>
    <w:rsid w:val="002F78C0"/>
    <w:rsid w:val="00301BD7"/>
    <w:rsid w:val="00306751"/>
    <w:rsid w:val="00307325"/>
    <w:rsid w:val="003075FA"/>
    <w:rsid w:val="00311DD5"/>
    <w:rsid w:val="00316266"/>
    <w:rsid w:val="00317165"/>
    <w:rsid w:val="0032128F"/>
    <w:rsid w:val="00322E87"/>
    <w:rsid w:val="0032402A"/>
    <w:rsid w:val="0032428B"/>
    <w:rsid w:val="00324927"/>
    <w:rsid w:val="00325CAC"/>
    <w:rsid w:val="00327EDC"/>
    <w:rsid w:val="0033141B"/>
    <w:rsid w:val="003417AA"/>
    <w:rsid w:val="00341E83"/>
    <w:rsid w:val="0034293C"/>
    <w:rsid w:val="00342BF7"/>
    <w:rsid w:val="003446F0"/>
    <w:rsid w:val="00347519"/>
    <w:rsid w:val="00351085"/>
    <w:rsid w:val="003517C6"/>
    <w:rsid w:val="003527BD"/>
    <w:rsid w:val="00353162"/>
    <w:rsid w:val="00354668"/>
    <w:rsid w:val="00356F7E"/>
    <w:rsid w:val="00361A20"/>
    <w:rsid w:val="00362ACD"/>
    <w:rsid w:val="003676A7"/>
    <w:rsid w:val="003677B8"/>
    <w:rsid w:val="00370961"/>
    <w:rsid w:val="00374337"/>
    <w:rsid w:val="00374920"/>
    <w:rsid w:val="00376406"/>
    <w:rsid w:val="003769AE"/>
    <w:rsid w:val="00376A48"/>
    <w:rsid w:val="003774C8"/>
    <w:rsid w:val="00381332"/>
    <w:rsid w:val="0038156E"/>
    <w:rsid w:val="003829C5"/>
    <w:rsid w:val="00384E1D"/>
    <w:rsid w:val="00386BD1"/>
    <w:rsid w:val="00387F38"/>
    <w:rsid w:val="003906F9"/>
    <w:rsid w:val="003911B5"/>
    <w:rsid w:val="0039124E"/>
    <w:rsid w:val="0039128F"/>
    <w:rsid w:val="00391348"/>
    <w:rsid w:val="00392CCC"/>
    <w:rsid w:val="003A03F7"/>
    <w:rsid w:val="003A0F8A"/>
    <w:rsid w:val="003A148A"/>
    <w:rsid w:val="003A14B1"/>
    <w:rsid w:val="003A3B4B"/>
    <w:rsid w:val="003A5936"/>
    <w:rsid w:val="003A673F"/>
    <w:rsid w:val="003A6CC7"/>
    <w:rsid w:val="003B00DA"/>
    <w:rsid w:val="003B19F8"/>
    <w:rsid w:val="003B41A2"/>
    <w:rsid w:val="003B45C7"/>
    <w:rsid w:val="003B4F49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2BC5"/>
    <w:rsid w:val="003D52BE"/>
    <w:rsid w:val="003D78A8"/>
    <w:rsid w:val="003E1CD3"/>
    <w:rsid w:val="003E30B5"/>
    <w:rsid w:val="003E3906"/>
    <w:rsid w:val="003E536F"/>
    <w:rsid w:val="003E7879"/>
    <w:rsid w:val="003F0456"/>
    <w:rsid w:val="003F16BA"/>
    <w:rsid w:val="003F20C9"/>
    <w:rsid w:val="003F2247"/>
    <w:rsid w:val="003F3DC3"/>
    <w:rsid w:val="003F5553"/>
    <w:rsid w:val="003F66FB"/>
    <w:rsid w:val="004013FC"/>
    <w:rsid w:val="004041E0"/>
    <w:rsid w:val="0040629E"/>
    <w:rsid w:val="004119D9"/>
    <w:rsid w:val="0041219F"/>
    <w:rsid w:val="004123E6"/>
    <w:rsid w:val="00412CB8"/>
    <w:rsid w:val="0041402E"/>
    <w:rsid w:val="00414046"/>
    <w:rsid w:val="004143D0"/>
    <w:rsid w:val="00414C6D"/>
    <w:rsid w:val="00415209"/>
    <w:rsid w:val="00420552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2F36"/>
    <w:rsid w:val="004441EA"/>
    <w:rsid w:val="00445AF4"/>
    <w:rsid w:val="00447E21"/>
    <w:rsid w:val="00450DAD"/>
    <w:rsid w:val="004517BC"/>
    <w:rsid w:val="00451E14"/>
    <w:rsid w:val="00454A35"/>
    <w:rsid w:val="00455013"/>
    <w:rsid w:val="00457B59"/>
    <w:rsid w:val="0046025D"/>
    <w:rsid w:val="0046037A"/>
    <w:rsid w:val="00460532"/>
    <w:rsid w:val="004611E1"/>
    <w:rsid w:val="00461826"/>
    <w:rsid w:val="004620F0"/>
    <w:rsid w:val="00465092"/>
    <w:rsid w:val="00472A27"/>
    <w:rsid w:val="004769AA"/>
    <w:rsid w:val="00476F20"/>
    <w:rsid w:val="00481043"/>
    <w:rsid w:val="00482D58"/>
    <w:rsid w:val="00484A71"/>
    <w:rsid w:val="0048795A"/>
    <w:rsid w:val="00487DF5"/>
    <w:rsid w:val="00490B4E"/>
    <w:rsid w:val="00491F52"/>
    <w:rsid w:val="004921CE"/>
    <w:rsid w:val="0049306C"/>
    <w:rsid w:val="00493D3A"/>
    <w:rsid w:val="00496412"/>
    <w:rsid w:val="00497EF6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B06"/>
    <w:rsid w:val="004A5D93"/>
    <w:rsid w:val="004B0106"/>
    <w:rsid w:val="004B0903"/>
    <w:rsid w:val="004B486D"/>
    <w:rsid w:val="004B5FE1"/>
    <w:rsid w:val="004B699D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4F3FC9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E46"/>
    <w:rsid w:val="005700BD"/>
    <w:rsid w:val="00570F78"/>
    <w:rsid w:val="00571129"/>
    <w:rsid w:val="00571AFA"/>
    <w:rsid w:val="005735DC"/>
    <w:rsid w:val="00573EED"/>
    <w:rsid w:val="005748AF"/>
    <w:rsid w:val="00575395"/>
    <w:rsid w:val="005764FB"/>
    <w:rsid w:val="00581DC0"/>
    <w:rsid w:val="00582583"/>
    <w:rsid w:val="0058589A"/>
    <w:rsid w:val="00590C0D"/>
    <w:rsid w:val="00591723"/>
    <w:rsid w:val="0059612B"/>
    <w:rsid w:val="00597655"/>
    <w:rsid w:val="005A007E"/>
    <w:rsid w:val="005A0288"/>
    <w:rsid w:val="005A241F"/>
    <w:rsid w:val="005A2C61"/>
    <w:rsid w:val="005A6FAB"/>
    <w:rsid w:val="005A706E"/>
    <w:rsid w:val="005B0222"/>
    <w:rsid w:val="005B0DDD"/>
    <w:rsid w:val="005B108C"/>
    <w:rsid w:val="005B27E4"/>
    <w:rsid w:val="005B2D86"/>
    <w:rsid w:val="005B526F"/>
    <w:rsid w:val="005B527A"/>
    <w:rsid w:val="005B52A5"/>
    <w:rsid w:val="005B5C8B"/>
    <w:rsid w:val="005B68F0"/>
    <w:rsid w:val="005C5FBB"/>
    <w:rsid w:val="005C6972"/>
    <w:rsid w:val="005C744E"/>
    <w:rsid w:val="005C76BF"/>
    <w:rsid w:val="005D0108"/>
    <w:rsid w:val="005D067A"/>
    <w:rsid w:val="005D46E7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4399"/>
    <w:rsid w:val="005F5908"/>
    <w:rsid w:val="005F6C02"/>
    <w:rsid w:val="005F6C1D"/>
    <w:rsid w:val="005F72AA"/>
    <w:rsid w:val="005F7B40"/>
    <w:rsid w:val="00600F98"/>
    <w:rsid w:val="00601AC8"/>
    <w:rsid w:val="00605DAC"/>
    <w:rsid w:val="00606BCC"/>
    <w:rsid w:val="00606F7E"/>
    <w:rsid w:val="00607D1F"/>
    <w:rsid w:val="0061172C"/>
    <w:rsid w:val="00612203"/>
    <w:rsid w:val="00612D6B"/>
    <w:rsid w:val="006147A3"/>
    <w:rsid w:val="006173E9"/>
    <w:rsid w:val="00617AC3"/>
    <w:rsid w:val="0062036A"/>
    <w:rsid w:val="00621928"/>
    <w:rsid w:val="00622B2B"/>
    <w:rsid w:val="00625D80"/>
    <w:rsid w:val="00625DC1"/>
    <w:rsid w:val="006267B4"/>
    <w:rsid w:val="00626DCD"/>
    <w:rsid w:val="006304C6"/>
    <w:rsid w:val="00630877"/>
    <w:rsid w:val="0063094E"/>
    <w:rsid w:val="00630A7E"/>
    <w:rsid w:val="00632E9C"/>
    <w:rsid w:val="00637ED7"/>
    <w:rsid w:val="006424EC"/>
    <w:rsid w:val="0064353B"/>
    <w:rsid w:val="00644108"/>
    <w:rsid w:val="00645B9C"/>
    <w:rsid w:val="00646459"/>
    <w:rsid w:val="00646BF8"/>
    <w:rsid w:val="00652C58"/>
    <w:rsid w:val="0065644D"/>
    <w:rsid w:val="00660042"/>
    <w:rsid w:val="00660193"/>
    <w:rsid w:val="006631C4"/>
    <w:rsid w:val="00665BA2"/>
    <w:rsid w:val="00665E8E"/>
    <w:rsid w:val="00666AA6"/>
    <w:rsid w:val="00667B70"/>
    <w:rsid w:val="0067364F"/>
    <w:rsid w:val="00673780"/>
    <w:rsid w:val="00673C0B"/>
    <w:rsid w:val="00675F66"/>
    <w:rsid w:val="006762D3"/>
    <w:rsid w:val="006762D7"/>
    <w:rsid w:val="006773E3"/>
    <w:rsid w:val="0067783B"/>
    <w:rsid w:val="00677CE1"/>
    <w:rsid w:val="00677CE3"/>
    <w:rsid w:val="00680F1C"/>
    <w:rsid w:val="006810D2"/>
    <w:rsid w:val="00683826"/>
    <w:rsid w:val="00684921"/>
    <w:rsid w:val="00690DDD"/>
    <w:rsid w:val="006942C7"/>
    <w:rsid w:val="00694450"/>
    <w:rsid w:val="00695933"/>
    <w:rsid w:val="00695934"/>
    <w:rsid w:val="00695A9A"/>
    <w:rsid w:val="0069620E"/>
    <w:rsid w:val="006A1ADD"/>
    <w:rsid w:val="006A20C2"/>
    <w:rsid w:val="006A22DE"/>
    <w:rsid w:val="006A45D7"/>
    <w:rsid w:val="006A65A2"/>
    <w:rsid w:val="006A69FF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3046"/>
    <w:rsid w:val="006C36F7"/>
    <w:rsid w:val="006C40B6"/>
    <w:rsid w:val="006C58D1"/>
    <w:rsid w:val="006C7E4C"/>
    <w:rsid w:val="006D0121"/>
    <w:rsid w:val="006D0C79"/>
    <w:rsid w:val="006D28DD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B59"/>
    <w:rsid w:val="007152B7"/>
    <w:rsid w:val="00722F02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64F1"/>
    <w:rsid w:val="00742B6C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60DED"/>
    <w:rsid w:val="00761785"/>
    <w:rsid w:val="0076492C"/>
    <w:rsid w:val="007649F9"/>
    <w:rsid w:val="00764EC1"/>
    <w:rsid w:val="00767560"/>
    <w:rsid w:val="00770578"/>
    <w:rsid w:val="0077063D"/>
    <w:rsid w:val="00770904"/>
    <w:rsid w:val="007734EF"/>
    <w:rsid w:val="00780BB2"/>
    <w:rsid w:val="00782FA9"/>
    <w:rsid w:val="007836C7"/>
    <w:rsid w:val="007842A9"/>
    <w:rsid w:val="007851D2"/>
    <w:rsid w:val="00785B3F"/>
    <w:rsid w:val="00790266"/>
    <w:rsid w:val="00790D13"/>
    <w:rsid w:val="00791937"/>
    <w:rsid w:val="00791ED9"/>
    <w:rsid w:val="0079228E"/>
    <w:rsid w:val="00792ED0"/>
    <w:rsid w:val="00793DB3"/>
    <w:rsid w:val="007950A7"/>
    <w:rsid w:val="007963C3"/>
    <w:rsid w:val="007978AD"/>
    <w:rsid w:val="007A3422"/>
    <w:rsid w:val="007A3838"/>
    <w:rsid w:val="007A390D"/>
    <w:rsid w:val="007A6736"/>
    <w:rsid w:val="007B03A8"/>
    <w:rsid w:val="007B3F2C"/>
    <w:rsid w:val="007B57CD"/>
    <w:rsid w:val="007B70D1"/>
    <w:rsid w:val="007C2BE6"/>
    <w:rsid w:val="007C3187"/>
    <w:rsid w:val="007C4368"/>
    <w:rsid w:val="007C58D8"/>
    <w:rsid w:val="007C5AB5"/>
    <w:rsid w:val="007C5B53"/>
    <w:rsid w:val="007C7DD5"/>
    <w:rsid w:val="007C7FD4"/>
    <w:rsid w:val="007D3051"/>
    <w:rsid w:val="007D51AC"/>
    <w:rsid w:val="007D5740"/>
    <w:rsid w:val="007D615C"/>
    <w:rsid w:val="007D6DCE"/>
    <w:rsid w:val="007E2331"/>
    <w:rsid w:val="007E3C2A"/>
    <w:rsid w:val="007E773E"/>
    <w:rsid w:val="007F052B"/>
    <w:rsid w:val="007F2F84"/>
    <w:rsid w:val="007F3846"/>
    <w:rsid w:val="007F3C34"/>
    <w:rsid w:val="007F5A57"/>
    <w:rsid w:val="007F5D53"/>
    <w:rsid w:val="007F68A9"/>
    <w:rsid w:val="007F6944"/>
    <w:rsid w:val="007F78BA"/>
    <w:rsid w:val="007F78BF"/>
    <w:rsid w:val="007F7E38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37DF"/>
    <w:rsid w:val="00824100"/>
    <w:rsid w:val="00824415"/>
    <w:rsid w:val="008261E2"/>
    <w:rsid w:val="00826323"/>
    <w:rsid w:val="00826FA0"/>
    <w:rsid w:val="0082779F"/>
    <w:rsid w:val="00830C8A"/>
    <w:rsid w:val="00831599"/>
    <w:rsid w:val="00832635"/>
    <w:rsid w:val="00835411"/>
    <w:rsid w:val="00836099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470A0"/>
    <w:rsid w:val="008512F4"/>
    <w:rsid w:val="00856F14"/>
    <w:rsid w:val="00857B08"/>
    <w:rsid w:val="008607B3"/>
    <w:rsid w:val="00861719"/>
    <w:rsid w:val="008624B3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6493"/>
    <w:rsid w:val="00883A8E"/>
    <w:rsid w:val="00883D0A"/>
    <w:rsid w:val="00885E95"/>
    <w:rsid w:val="00886567"/>
    <w:rsid w:val="008930B1"/>
    <w:rsid w:val="00895B3F"/>
    <w:rsid w:val="00895C98"/>
    <w:rsid w:val="0089628E"/>
    <w:rsid w:val="0089674A"/>
    <w:rsid w:val="00897487"/>
    <w:rsid w:val="008A1C28"/>
    <w:rsid w:val="008A381A"/>
    <w:rsid w:val="008A3847"/>
    <w:rsid w:val="008A4AE1"/>
    <w:rsid w:val="008A682E"/>
    <w:rsid w:val="008A6845"/>
    <w:rsid w:val="008B14B3"/>
    <w:rsid w:val="008B227E"/>
    <w:rsid w:val="008C20DD"/>
    <w:rsid w:val="008C2449"/>
    <w:rsid w:val="008C2552"/>
    <w:rsid w:val="008C27A4"/>
    <w:rsid w:val="008C302C"/>
    <w:rsid w:val="008C3C0E"/>
    <w:rsid w:val="008D15D9"/>
    <w:rsid w:val="008D162B"/>
    <w:rsid w:val="008D2224"/>
    <w:rsid w:val="008D598C"/>
    <w:rsid w:val="008E1DED"/>
    <w:rsid w:val="008E3820"/>
    <w:rsid w:val="008E7F0A"/>
    <w:rsid w:val="008F1866"/>
    <w:rsid w:val="008F2C61"/>
    <w:rsid w:val="008F2DCC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104B3"/>
    <w:rsid w:val="00910B33"/>
    <w:rsid w:val="00910DF5"/>
    <w:rsid w:val="00913006"/>
    <w:rsid w:val="009141B8"/>
    <w:rsid w:val="00916339"/>
    <w:rsid w:val="009166AD"/>
    <w:rsid w:val="00916D97"/>
    <w:rsid w:val="009174EA"/>
    <w:rsid w:val="0092032E"/>
    <w:rsid w:val="009265D4"/>
    <w:rsid w:val="00926E75"/>
    <w:rsid w:val="00926EAE"/>
    <w:rsid w:val="00932250"/>
    <w:rsid w:val="009325C3"/>
    <w:rsid w:val="0093376E"/>
    <w:rsid w:val="00935F48"/>
    <w:rsid w:val="00935FAF"/>
    <w:rsid w:val="009367A7"/>
    <w:rsid w:val="00936C96"/>
    <w:rsid w:val="00940585"/>
    <w:rsid w:val="0094360B"/>
    <w:rsid w:val="00945CCF"/>
    <w:rsid w:val="00945DC2"/>
    <w:rsid w:val="009465DA"/>
    <w:rsid w:val="009546B1"/>
    <w:rsid w:val="00955FB7"/>
    <w:rsid w:val="009561A2"/>
    <w:rsid w:val="009561D6"/>
    <w:rsid w:val="00961892"/>
    <w:rsid w:val="00965295"/>
    <w:rsid w:val="00965E19"/>
    <w:rsid w:val="009662E3"/>
    <w:rsid w:val="00966307"/>
    <w:rsid w:val="00967037"/>
    <w:rsid w:val="00973464"/>
    <w:rsid w:val="00973D8B"/>
    <w:rsid w:val="00974739"/>
    <w:rsid w:val="00981272"/>
    <w:rsid w:val="00981503"/>
    <w:rsid w:val="009817CF"/>
    <w:rsid w:val="009821F2"/>
    <w:rsid w:val="009836F7"/>
    <w:rsid w:val="00983BA4"/>
    <w:rsid w:val="009858C2"/>
    <w:rsid w:val="0098691B"/>
    <w:rsid w:val="00986A0B"/>
    <w:rsid w:val="00986B0E"/>
    <w:rsid w:val="0098704D"/>
    <w:rsid w:val="00987CEF"/>
    <w:rsid w:val="009901BA"/>
    <w:rsid w:val="0099466F"/>
    <w:rsid w:val="00996BDB"/>
    <w:rsid w:val="009A1F02"/>
    <w:rsid w:val="009A2625"/>
    <w:rsid w:val="009A27E0"/>
    <w:rsid w:val="009A342E"/>
    <w:rsid w:val="009A45CB"/>
    <w:rsid w:val="009A46F5"/>
    <w:rsid w:val="009A7AC6"/>
    <w:rsid w:val="009B0990"/>
    <w:rsid w:val="009B13D2"/>
    <w:rsid w:val="009B1B75"/>
    <w:rsid w:val="009B2503"/>
    <w:rsid w:val="009B50AF"/>
    <w:rsid w:val="009C1321"/>
    <w:rsid w:val="009C13D3"/>
    <w:rsid w:val="009C172C"/>
    <w:rsid w:val="009C3F80"/>
    <w:rsid w:val="009C5252"/>
    <w:rsid w:val="009C642E"/>
    <w:rsid w:val="009C6621"/>
    <w:rsid w:val="009C7501"/>
    <w:rsid w:val="009D174F"/>
    <w:rsid w:val="009D4457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7D2B"/>
    <w:rsid w:val="009F140A"/>
    <w:rsid w:val="009F150B"/>
    <w:rsid w:val="009F2BCD"/>
    <w:rsid w:val="009F2EC1"/>
    <w:rsid w:val="009F3F5E"/>
    <w:rsid w:val="009F5BE5"/>
    <w:rsid w:val="009F7BB3"/>
    <w:rsid w:val="009F7D0A"/>
    <w:rsid w:val="00A02643"/>
    <w:rsid w:val="00A02AC4"/>
    <w:rsid w:val="00A038F4"/>
    <w:rsid w:val="00A0571F"/>
    <w:rsid w:val="00A05B02"/>
    <w:rsid w:val="00A0611C"/>
    <w:rsid w:val="00A0685B"/>
    <w:rsid w:val="00A06C1C"/>
    <w:rsid w:val="00A075C3"/>
    <w:rsid w:val="00A07692"/>
    <w:rsid w:val="00A102F5"/>
    <w:rsid w:val="00A111C8"/>
    <w:rsid w:val="00A133A4"/>
    <w:rsid w:val="00A159CA"/>
    <w:rsid w:val="00A200E0"/>
    <w:rsid w:val="00A212A5"/>
    <w:rsid w:val="00A2345B"/>
    <w:rsid w:val="00A264B1"/>
    <w:rsid w:val="00A27311"/>
    <w:rsid w:val="00A274FA"/>
    <w:rsid w:val="00A30B7B"/>
    <w:rsid w:val="00A34184"/>
    <w:rsid w:val="00A36733"/>
    <w:rsid w:val="00A36782"/>
    <w:rsid w:val="00A4142A"/>
    <w:rsid w:val="00A41DF5"/>
    <w:rsid w:val="00A426D1"/>
    <w:rsid w:val="00A42F20"/>
    <w:rsid w:val="00A43737"/>
    <w:rsid w:val="00A44095"/>
    <w:rsid w:val="00A4521F"/>
    <w:rsid w:val="00A50FBF"/>
    <w:rsid w:val="00A5206C"/>
    <w:rsid w:val="00A520A3"/>
    <w:rsid w:val="00A5275D"/>
    <w:rsid w:val="00A5279D"/>
    <w:rsid w:val="00A528ED"/>
    <w:rsid w:val="00A52A00"/>
    <w:rsid w:val="00A575AF"/>
    <w:rsid w:val="00A6023D"/>
    <w:rsid w:val="00A61B17"/>
    <w:rsid w:val="00A62D3F"/>
    <w:rsid w:val="00A631C6"/>
    <w:rsid w:val="00A63AF8"/>
    <w:rsid w:val="00A63CBA"/>
    <w:rsid w:val="00A66134"/>
    <w:rsid w:val="00A67545"/>
    <w:rsid w:val="00A711EB"/>
    <w:rsid w:val="00A71324"/>
    <w:rsid w:val="00A738A6"/>
    <w:rsid w:val="00A73D5B"/>
    <w:rsid w:val="00A748C9"/>
    <w:rsid w:val="00A74EE4"/>
    <w:rsid w:val="00A760C7"/>
    <w:rsid w:val="00A7693B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221B"/>
    <w:rsid w:val="00A92708"/>
    <w:rsid w:val="00A9302F"/>
    <w:rsid w:val="00A930DB"/>
    <w:rsid w:val="00A9451B"/>
    <w:rsid w:val="00A94CCE"/>
    <w:rsid w:val="00A950E2"/>
    <w:rsid w:val="00A952F0"/>
    <w:rsid w:val="00A97023"/>
    <w:rsid w:val="00AA1933"/>
    <w:rsid w:val="00AA2A24"/>
    <w:rsid w:val="00AA2F2B"/>
    <w:rsid w:val="00AA3941"/>
    <w:rsid w:val="00AA4C2D"/>
    <w:rsid w:val="00AA71F9"/>
    <w:rsid w:val="00AA7F8E"/>
    <w:rsid w:val="00AB4BC3"/>
    <w:rsid w:val="00AC060F"/>
    <w:rsid w:val="00AC0BB8"/>
    <w:rsid w:val="00AC16AA"/>
    <w:rsid w:val="00AC30F5"/>
    <w:rsid w:val="00AC3963"/>
    <w:rsid w:val="00AC42D5"/>
    <w:rsid w:val="00AC43D5"/>
    <w:rsid w:val="00AC70BD"/>
    <w:rsid w:val="00AC782A"/>
    <w:rsid w:val="00AD1AA2"/>
    <w:rsid w:val="00AD24CD"/>
    <w:rsid w:val="00AD2F08"/>
    <w:rsid w:val="00AD3072"/>
    <w:rsid w:val="00AD3B22"/>
    <w:rsid w:val="00AD57DC"/>
    <w:rsid w:val="00AD6374"/>
    <w:rsid w:val="00AD71C8"/>
    <w:rsid w:val="00AD788D"/>
    <w:rsid w:val="00AD7E28"/>
    <w:rsid w:val="00AE20DB"/>
    <w:rsid w:val="00AE2A9B"/>
    <w:rsid w:val="00AE2FC9"/>
    <w:rsid w:val="00AE45AE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53C2"/>
    <w:rsid w:val="00B25F82"/>
    <w:rsid w:val="00B26A22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2D3D"/>
    <w:rsid w:val="00B55B3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5933"/>
    <w:rsid w:val="00B86B56"/>
    <w:rsid w:val="00B878AD"/>
    <w:rsid w:val="00B90D1A"/>
    <w:rsid w:val="00B90FC6"/>
    <w:rsid w:val="00B913EA"/>
    <w:rsid w:val="00B92956"/>
    <w:rsid w:val="00B938E6"/>
    <w:rsid w:val="00BA2F9B"/>
    <w:rsid w:val="00BA32BF"/>
    <w:rsid w:val="00BA4404"/>
    <w:rsid w:val="00BA66E5"/>
    <w:rsid w:val="00BB0021"/>
    <w:rsid w:val="00BB1B3A"/>
    <w:rsid w:val="00BB4516"/>
    <w:rsid w:val="00BB4FDD"/>
    <w:rsid w:val="00BB51E5"/>
    <w:rsid w:val="00BB593C"/>
    <w:rsid w:val="00BB5DA4"/>
    <w:rsid w:val="00BB638C"/>
    <w:rsid w:val="00BB654F"/>
    <w:rsid w:val="00BB666E"/>
    <w:rsid w:val="00BC2D97"/>
    <w:rsid w:val="00BC528F"/>
    <w:rsid w:val="00BC5B82"/>
    <w:rsid w:val="00BC63C5"/>
    <w:rsid w:val="00BD380B"/>
    <w:rsid w:val="00BD3AEA"/>
    <w:rsid w:val="00BE034A"/>
    <w:rsid w:val="00BE2CC0"/>
    <w:rsid w:val="00BE4908"/>
    <w:rsid w:val="00BE536B"/>
    <w:rsid w:val="00BE646F"/>
    <w:rsid w:val="00BF02DB"/>
    <w:rsid w:val="00BF3966"/>
    <w:rsid w:val="00C011E2"/>
    <w:rsid w:val="00C03617"/>
    <w:rsid w:val="00C039C5"/>
    <w:rsid w:val="00C03AAB"/>
    <w:rsid w:val="00C044DE"/>
    <w:rsid w:val="00C050CD"/>
    <w:rsid w:val="00C072CD"/>
    <w:rsid w:val="00C07FBA"/>
    <w:rsid w:val="00C10E06"/>
    <w:rsid w:val="00C10EA6"/>
    <w:rsid w:val="00C1101B"/>
    <w:rsid w:val="00C11599"/>
    <w:rsid w:val="00C16750"/>
    <w:rsid w:val="00C174D7"/>
    <w:rsid w:val="00C17C12"/>
    <w:rsid w:val="00C21066"/>
    <w:rsid w:val="00C2552F"/>
    <w:rsid w:val="00C2713B"/>
    <w:rsid w:val="00C279B9"/>
    <w:rsid w:val="00C300D3"/>
    <w:rsid w:val="00C333BA"/>
    <w:rsid w:val="00C34A14"/>
    <w:rsid w:val="00C34A1D"/>
    <w:rsid w:val="00C35FA3"/>
    <w:rsid w:val="00C3617F"/>
    <w:rsid w:val="00C36D02"/>
    <w:rsid w:val="00C4009A"/>
    <w:rsid w:val="00C42DB6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A01CD"/>
    <w:rsid w:val="00CA32E9"/>
    <w:rsid w:val="00CA3AA6"/>
    <w:rsid w:val="00CA44C7"/>
    <w:rsid w:val="00CB011E"/>
    <w:rsid w:val="00CB0FEC"/>
    <w:rsid w:val="00CB1520"/>
    <w:rsid w:val="00CB422D"/>
    <w:rsid w:val="00CB5588"/>
    <w:rsid w:val="00CB6C3A"/>
    <w:rsid w:val="00CC21EE"/>
    <w:rsid w:val="00CC351E"/>
    <w:rsid w:val="00CC4E9E"/>
    <w:rsid w:val="00CC60F0"/>
    <w:rsid w:val="00CD01F4"/>
    <w:rsid w:val="00CD20C6"/>
    <w:rsid w:val="00CD322B"/>
    <w:rsid w:val="00CD3C51"/>
    <w:rsid w:val="00CD40FC"/>
    <w:rsid w:val="00CD674B"/>
    <w:rsid w:val="00CE13C1"/>
    <w:rsid w:val="00CE17AE"/>
    <w:rsid w:val="00CE28B9"/>
    <w:rsid w:val="00CE2A47"/>
    <w:rsid w:val="00CE2A92"/>
    <w:rsid w:val="00CE4A02"/>
    <w:rsid w:val="00CE6E6E"/>
    <w:rsid w:val="00CF02C6"/>
    <w:rsid w:val="00CF34B2"/>
    <w:rsid w:val="00CF389D"/>
    <w:rsid w:val="00CF3F00"/>
    <w:rsid w:val="00CF5410"/>
    <w:rsid w:val="00D0198B"/>
    <w:rsid w:val="00D0220B"/>
    <w:rsid w:val="00D0505C"/>
    <w:rsid w:val="00D05322"/>
    <w:rsid w:val="00D10A4A"/>
    <w:rsid w:val="00D10EDE"/>
    <w:rsid w:val="00D14C1E"/>
    <w:rsid w:val="00D14E05"/>
    <w:rsid w:val="00D17D6F"/>
    <w:rsid w:val="00D2428F"/>
    <w:rsid w:val="00D2611C"/>
    <w:rsid w:val="00D265FF"/>
    <w:rsid w:val="00D2676B"/>
    <w:rsid w:val="00D26D5E"/>
    <w:rsid w:val="00D26EEB"/>
    <w:rsid w:val="00D302A4"/>
    <w:rsid w:val="00D325A9"/>
    <w:rsid w:val="00D326D6"/>
    <w:rsid w:val="00D331D1"/>
    <w:rsid w:val="00D33BFB"/>
    <w:rsid w:val="00D33E38"/>
    <w:rsid w:val="00D35764"/>
    <w:rsid w:val="00D3664A"/>
    <w:rsid w:val="00D36CF1"/>
    <w:rsid w:val="00D42D60"/>
    <w:rsid w:val="00D452EB"/>
    <w:rsid w:val="00D45F82"/>
    <w:rsid w:val="00D467BD"/>
    <w:rsid w:val="00D46956"/>
    <w:rsid w:val="00D51BCB"/>
    <w:rsid w:val="00D54187"/>
    <w:rsid w:val="00D55A9B"/>
    <w:rsid w:val="00D55BAA"/>
    <w:rsid w:val="00D56301"/>
    <w:rsid w:val="00D56EB7"/>
    <w:rsid w:val="00D611EC"/>
    <w:rsid w:val="00D62F70"/>
    <w:rsid w:val="00D64C2F"/>
    <w:rsid w:val="00D6665F"/>
    <w:rsid w:val="00D72CDB"/>
    <w:rsid w:val="00D73107"/>
    <w:rsid w:val="00D737E7"/>
    <w:rsid w:val="00D73B17"/>
    <w:rsid w:val="00D7497B"/>
    <w:rsid w:val="00D74FEC"/>
    <w:rsid w:val="00D75A46"/>
    <w:rsid w:val="00D762A7"/>
    <w:rsid w:val="00D7663F"/>
    <w:rsid w:val="00D76F1A"/>
    <w:rsid w:val="00D803AC"/>
    <w:rsid w:val="00D804F4"/>
    <w:rsid w:val="00D81B00"/>
    <w:rsid w:val="00D8277B"/>
    <w:rsid w:val="00D83346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A01C2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3815"/>
    <w:rsid w:val="00DD3E34"/>
    <w:rsid w:val="00DD51F0"/>
    <w:rsid w:val="00DD665F"/>
    <w:rsid w:val="00DE1F2D"/>
    <w:rsid w:val="00DE518A"/>
    <w:rsid w:val="00DE746B"/>
    <w:rsid w:val="00DF1F7A"/>
    <w:rsid w:val="00DF396F"/>
    <w:rsid w:val="00DF5E5F"/>
    <w:rsid w:val="00DF7058"/>
    <w:rsid w:val="00DF71B9"/>
    <w:rsid w:val="00DF7B05"/>
    <w:rsid w:val="00E000FC"/>
    <w:rsid w:val="00E00983"/>
    <w:rsid w:val="00E01E06"/>
    <w:rsid w:val="00E05374"/>
    <w:rsid w:val="00E05A5C"/>
    <w:rsid w:val="00E0612F"/>
    <w:rsid w:val="00E069CA"/>
    <w:rsid w:val="00E071E6"/>
    <w:rsid w:val="00E10641"/>
    <w:rsid w:val="00E134D5"/>
    <w:rsid w:val="00E14D05"/>
    <w:rsid w:val="00E221C5"/>
    <w:rsid w:val="00E24D7D"/>
    <w:rsid w:val="00E26AE0"/>
    <w:rsid w:val="00E26D7F"/>
    <w:rsid w:val="00E27782"/>
    <w:rsid w:val="00E31D6C"/>
    <w:rsid w:val="00E34E8E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308F"/>
    <w:rsid w:val="00E534B3"/>
    <w:rsid w:val="00E56B06"/>
    <w:rsid w:val="00E56CA5"/>
    <w:rsid w:val="00E572EA"/>
    <w:rsid w:val="00E6038E"/>
    <w:rsid w:val="00E616F2"/>
    <w:rsid w:val="00E6240B"/>
    <w:rsid w:val="00E628FC"/>
    <w:rsid w:val="00E6429D"/>
    <w:rsid w:val="00E6489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516F"/>
    <w:rsid w:val="00E8691E"/>
    <w:rsid w:val="00E87E30"/>
    <w:rsid w:val="00E93640"/>
    <w:rsid w:val="00E97E60"/>
    <w:rsid w:val="00EA0473"/>
    <w:rsid w:val="00EA2494"/>
    <w:rsid w:val="00EA2A3A"/>
    <w:rsid w:val="00EA4972"/>
    <w:rsid w:val="00EB05AD"/>
    <w:rsid w:val="00EB0A65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6873"/>
    <w:rsid w:val="00EE318F"/>
    <w:rsid w:val="00EE38AD"/>
    <w:rsid w:val="00EE3935"/>
    <w:rsid w:val="00EE3CBC"/>
    <w:rsid w:val="00EE49E3"/>
    <w:rsid w:val="00EE4A26"/>
    <w:rsid w:val="00EE5A3C"/>
    <w:rsid w:val="00EF2100"/>
    <w:rsid w:val="00EF32E8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407D"/>
    <w:rsid w:val="00F265EC"/>
    <w:rsid w:val="00F3090F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230B"/>
    <w:rsid w:val="00F533E4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27F"/>
    <w:rsid w:val="00F879A6"/>
    <w:rsid w:val="00F9139B"/>
    <w:rsid w:val="00F918E8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FA"/>
    <w:rsid w:val="00FB6861"/>
    <w:rsid w:val="00FC0404"/>
    <w:rsid w:val="00FC3060"/>
    <w:rsid w:val="00FC7E87"/>
    <w:rsid w:val="00FD0B19"/>
    <w:rsid w:val="00FD0D58"/>
    <w:rsid w:val="00FD2533"/>
    <w:rsid w:val="00FD2F7D"/>
    <w:rsid w:val="00FD3428"/>
    <w:rsid w:val="00FD4242"/>
    <w:rsid w:val="00FD5476"/>
    <w:rsid w:val="00FD6096"/>
    <w:rsid w:val="00FD6BBF"/>
    <w:rsid w:val="00FD77D5"/>
    <w:rsid w:val="00FE0828"/>
    <w:rsid w:val="00FE0C1F"/>
    <w:rsid w:val="00FE4222"/>
    <w:rsid w:val="00FE71E7"/>
    <w:rsid w:val="00FF1860"/>
    <w:rsid w:val="00FF5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C6D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2"/>
      </w:numPr>
      <w:spacing w:after="12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20"/>
      </w:numPr>
      <w:spacing w:after="60"/>
      <w:ind w:right="54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C6759-94AF-49B5-89D5-926F3337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CICSIG</Template>
  <TotalTime>15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achapHome</cp:lastModifiedBy>
  <cp:revision>4</cp:revision>
  <cp:lastPrinted>2012-05-03T21:17:00Z</cp:lastPrinted>
  <dcterms:created xsi:type="dcterms:W3CDTF">2016-01-11T18:54:00Z</dcterms:created>
  <dcterms:modified xsi:type="dcterms:W3CDTF">2016-01-11T19:08:00Z</dcterms:modified>
  <cp:category>IG</cp:category>
</cp:coreProperties>
</file>